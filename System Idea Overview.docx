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1D03" w14:textId="51F1DFE8" w:rsidR="003E6553" w:rsidRDefault="0091303F" w:rsidP="0091303F">
      <w:pPr>
        <w:pStyle w:val="Heading1"/>
      </w:pPr>
      <w:r>
        <w:t xml:space="preserve">System Idea Overview </w:t>
      </w:r>
    </w:p>
    <w:p w14:paraId="47279A60" w14:textId="555A3F92" w:rsidR="0091303F" w:rsidRDefault="0091303F"/>
    <w:p w14:paraId="0245B70F" w14:textId="6822EEC1" w:rsidR="0091303F" w:rsidRDefault="0091303F" w:rsidP="0091303F">
      <w:pPr>
        <w:pStyle w:val="Heading2"/>
      </w:pPr>
      <w:r>
        <w:t>Cat/Dog food dispenser</w:t>
      </w:r>
    </w:p>
    <w:p w14:paraId="1F2E56DB" w14:textId="4FC6C2E2" w:rsidR="0091303F" w:rsidRDefault="0091303F"/>
    <w:p w14:paraId="172F4234" w14:textId="7E36E3D0" w:rsidR="0091303F" w:rsidRPr="0091303F" w:rsidRDefault="0091303F" w:rsidP="0091303F">
      <w:pPr>
        <w:pStyle w:val="Heading3"/>
        <w:rPr>
          <w:b/>
          <w:i/>
        </w:rPr>
      </w:pPr>
      <w:r w:rsidRPr="0091303F">
        <w:rPr>
          <w:b/>
          <w:i/>
        </w:rPr>
        <w:t>Aim,</w:t>
      </w:r>
    </w:p>
    <w:p w14:paraId="1A30E0FB" w14:textId="29DDE5B4" w:rsidR="0091303F" w:rsidRDefault="0091303F">
      <w:r>
        <w:t xml:space="preserve">Dispense food from a food bucket when the pet is nearby waiting for food at certain times of the day. </w:t>
      </w:r>
    </w:p>
    <w:p w14:paraId="40C1F325" w14:textId="77777777" w:rsidR="0091303F" w:rsidRDefault="0091303F"/>
    <w:p w14:paraId="75DA5E37" w14:textId="77777777" w:rsidR="0091303F" w:rsidRPr="0091303F" w:rsidRDefault="0091303F" w:rsidP="0091303F">
      <w:pPr>
        <w:pStyle w:val="Heading3"/>
        <w:rPr>
          <w:b/>
          <w:i/>
        </w:rPr>
      </w:pPr>
      <w:r w:rsidRPr="0091303F">
        <w:rPr>
          <w:b/>
          <w:i/>
        </w:rPr>
        <w:t xml:space="preserve">Requirements, </w:t>
      </w:r>
    </w:p>
    <w:p w14:paraId="2D859BA7" w14:textId="77777777" w:rsidR="0091303F" w:rsidRDefault="0091303F">
      <w:r>
        <w:t>Needs to sense when pet is in area.</w:t>
      </w:r>
    </w:p>
    <w:p w14:paraId="44D2B69C" w14:textId="77777777" w:rsidR="0091303F" w:rsidRDefault="0091303F">
      <w:r>
        <w:t>Needs to dispense correct amount of food and not overflow bowl.</w:t>
      </w:r>
    </w:p>
    <w:p w14:paraId="300C4D10" w14:textId="77777777" w:rsidR="0091303F" w:rsidRDefault="0091303F">
      <w:r>
        <w:t>Needs to notify owner when food stock running low.</w:t>
      </w:r>
    </w:p>
    <w:p w14:paraId="1ACE9A60" w14:textId="6B99BA97" w:rsidR="0091303F" w:rsidRDefault="0091303F">
      <w:r>
        <w:t xml:space="preserve">Needs to be programmable for food volume depending on pet size and period of time in which pet should be fed in order to prevent over feeding. </w:t>
      </w:r>
    </w:p>
    <w:p w14:paraId="03981F22" w14:textId="77777777" w:rsidR="0091303F" w:rsidRDefault="0091303F"/>
    <w:p w14:paraId="678D0C2A" w14:textId="371B0468" w:rsidR="0091303F" w:rsidRPr="0091303F" w:rsidRDefault="0091303F" w:rsidP="0091303F">
      <w:pPr>
        <w:pStyle w:val="Heading3"/>
        <w:rPr>
          <w:b/>
          <w:i/>
        </w:rPr>
      </w:pPr>
      <w:r w:rsidRPr="0091303F">
        <w:rPr>
          <w:b/>
          <w:i/>
        </w:rPr>
        <w:t xml:space="preserve">Further future requirements, </w:t>
      </w:r>
    </w:p>
    <w:p w14:paraId="2284D9E2" w14:textId="7DEEFA98" w:rsidR="0091303F" w:rsidRDefault="0091303F">
      <w:r>
        <w:t xml:space="preserve">Could send a picture of pet feeding to owner. </w:t>
      </w:r>
    </w:p>
    <w:p w14:paraId="54108F9B" w14:textId="77777777" w:rsidR="0091303F" w:rsidRDefault="0091303F"/>
    <w:p w14:paraId="4F5E26B4" w14:textId="5FFF263F" w:rsidR="0091303F" w:rsidRPr="0091303F" w:rsidRDefault="0091303F" w:rsidP="0091303F">
      <w:pPr>
        <w:pStyle w:val="Heading3"/>
        <w:rPr>
          <w:b/>
        </w:rPr>
      </w:pPr>
      <w:r w:rsidRPr="0091303F">
        <w:rPr>
          <w:b/>
        </w:rPr>
        <w:t>Ideas for implementation,</w:t>
      </w:r>
    </w:p>
    <w:p w14:paraId="22917BD4" w14:textId="2FA795E3" w:rsidR="0091303F" w:rsidRDefault="0091303F" w:rsidP="0091303F">
      <w:r>
        <w:t xml:space="preserve">Infrared sensor for when pet is near bowl. </w:t>
      </w:r>
    </w:p>
    <w:p w14:paraId="4B2DE228" w14:textId="5CFB0A5A" w:rsidR="0091303F" w:rsidRDefault="0091303F" w:rsidP="0091303F">
      <w:r>
        <w:t xml:space="preserve">Load sensor for weight of pet bowl. </w:t>
      </w:r>
    </w:p>
    <w:p w14:paraId="25C8FE75" w14:textId="4C76AAD0" w:rsidR="0091303F" w:rsidRDefault="0091303F" w:rsidP="0091303F">
      <w:r>
        <w:t xml:space="preserve">Measures amount of food in bowl in order to prevent overflow and amount of food dispensed in order to know when food bucket running low. </w:t>
      </w:r>
    </w:p>
    <w:p w14:paraId="7F83C53A" w14:textId="2496E9B2" w:rsidR="0091303F" w:rsidRDefault="0091303F" w:rsidP="0091303F">
      <w:r>
        <w:t xml:space="preserve">Either motor to lift a flap to dispense food or an electromagnet. </w:t>
      </w:r>
    </w:p>
    <w:p w14:paraId="4C901566" w14:textId="779F9A56" w:rsidR="0091303F" w:rsidRDefault="0091303F" w:rsidP="0091303F">
      <w:r>
        <w:t>Possible camera to take picture of pet.</w:t>
      </w:r>
    </w:p>
    <w:p w14:paraId="40F0C9D5" w14:textId="707BBC21" w:rsidR="0091303F" w:rsidRDefault="0091303F" w:rsidP="0091303F"/>
    <w:p w14:paraId="55ED3054" w14:textId="1EB6C851" w:rsidR="0091303F" w:rsidRDefault="0091303F" w:rsidP="0091303F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652F98D3" wp14:editId="257385F9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84672" y="267419"/>
                            <a:ext cx="974785" cy="854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1EF01" w14:textId="1CBBA1B5" w:rsidR="0091303F" w:rsidRDefault="0091303F" w:rsidP="0091303F">
                              <w:pPr>
                                <w:jc w:val="center"/>
                              </w:pPr>
                              <w:r>
                                <w:t>Load detector in bowl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84732" y="1180664"/>
                            <a:ext cx="974725" cy="853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2C3D6" w14:textId="1A83D3E4" w:rsidR="0091303F" w:rsidRDefault="0091303F" w:rsidP="0091303F">
                              <w:pPr>
                                <w:jc w:val="center"/>
                              </w:pPr>
                              <w:r>
                                <w:t xml:space="preserve">On/Off Infrared detects when pet present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4890" y="2095065"/>
                            <a:ext cx="974725" cy="853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B2474" w14:textId="608A5D1C" w:rsidR="0091303F" w:rsidRDefault="0091303F" w:rsidP="0091303F">
                              <w:pPr>
                                <w:jc w:val="center"/>
                              </w:pPr>
                              <w:r>
                                <w:t>Camera (possible future input)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68852" y="258793"/>
                            <a:ext cx="974725" cy="2708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09D8A" w14:textId="7F1E6D36" w:rsidR="0091303F" w:rsidRDefault="0091303F" w:rsidP="0091303F">
                              <w:pPr>
                                <w:jc w:val="center"/>
                              </w:pPr>
                              <w:r>
                                <w:t>Processing – track weight dispensed, current food bowl level, when to dispense, how much to dispense.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62816" y="1187560"/>
                            <a:ext cx="974725" cy="853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3FB8C" w14:textId="24ED31DD" w:rsidR="0091303F" w:rsidRDefault="0091303F" w:rsidP="0091303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Motor/ electromagnet – lift food flap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2" idx="3"/>
                        </wps:cNvCnPr>
                        <wps:spPr>
                          <a:xfrm>
                            <a:off x="1259457" y="694427"/>
                            <a:ext cx="336430" cy="4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4" idx="3"/>
                          <a:endCxn id="6" idx="1"/>
                        </wps:cNvCnPr>
                        <wps:spPr>
                          <a:xfrm>
                            <a:off x="1259457" y="1607384"/>
                            <a:ext cx="309395" cy="5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5" idx="3"/>
                        </wps:cNvCnPr>
                        <wps:spPr>
                          <a:xfrm flipV="1">
                            <a:off x="1249615" y="2518913"/>
                            <a:ext cx="329019" cy="28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2543577" y="1613141"/>
                            <a:ext cx="319239" cy="1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2F98D3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2" o:spid="_x0000_s1028" style="position:absolute;left:2846;top:2674;width:9748;height:8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851EF01" w14:textId="1CBBA1B5" w:rsidR="0091303F" w:rsidRDefault="0091303F" w:rsidP="0091303F">
                        <w:pPr>
                          <w:jc w:val="center"/>
                        </w:pPr>
                        <w:r>
                          <w:t>Load detector in bowl</w:t>
                        </w:r>
                      </w:p>
                    </w:txbxContent>
                  </v:textbox>
                </v:rect>
                <v:rect id="Rectangle 4" o:spid="_x0000_s1029" style="position:absolute;left:2847;top:11806;width:9747;height:8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1D22C3D6" w14:textId="1A83D3E4" w:rsidR="0091303F" w:rsidRDefault="0091303F" w:rsidP="0091303F">
                        <w:pPr>
                          <w:jc w:val="center"/>
                        </w:pPr>
                        <w:r>
                          <w:t xml:space="preserve">On/Off Infrared detects when pet present </w:t>
                        </w:r>
                      </w:p>
                    </w:txbxContent>
                  </v:textbox>
                </v:rect>
                <v:rect id="Rectangle 5" o:spid="_x0000_s1030" style="position:absolute;left:2748;top:20950;width:9748;height:8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>
                  <v:textbox>
                    <w:txbxContent>
                      <w:p w14:paraId="65FB2474" w14:textId="608A5D1C" w:rsidR="0091303F" w:rsidRDefault="0091303F" w:rsidP="0091303F">
                        <w:pPr>
                          <w:jc w:val="center"/>
                        </w:pPr>
                        <w:r>
                          <w:t>Camera (possible future input)</w:t>
                        </w:r>
                      </w:p>
                    </w:txbxContent>
                  </v:textbox>
                </v:rect>
                <v:rect id="Rectangle 6" o:spid="_x0000_s1031" style="position:absolute;left:15688;top:2587;width:9747;height:2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51D09D8A" w14:textId="7F1E6D36" w:rsidR="0091303F" w:rsidRDefault="0091303F" w:rsidP="0091303F">
                        <w:pPr>
                          <w:jc w:val="center"/>
                        </w:pPr>
                        <w:r>
                          <w:t>Processing – track weight dispensed, current food bowl level, when to dispense, how much to dispense.</w:t>
                        </w:r>
                      </w:p>
                    </w:txbxContent>
                  </v:textbox>
                </v:rect>
                <v:rect id="Rectangle 8" o:spid="_x0000_s1032" style="position:absolute;left:28628;top:11875;width:9747;height:8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5313FB8C" w14:textId="24ED31DD" w:rsidR="0091303F" w:rsidRDefault="0091303F" w:rsidP="0091303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Motor/ electromagnet – lift food flap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12594;top:6944;width:3364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4" type="#_x0000_t32" style="position:absolute;left:12594;top:16073;width:3094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5" type="#_x0000_t32" style="position:absolute;left:12496;top:25189;width:3290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6" type="#_x0000_t32" style="position:absolute;left:25435;top:16131;width:3193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14:paraId="4EA55239" w14:textId="77777777" w:rsidR="0091303F" w:rsidRPr="0091303F" w:rsidRDefault="0091303F" w:rsidP="0091303F"/>
    <w:sectPr w:rsidR="0091303F" w:rsidRPr="0091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3F"/>
    <w:rsid w:val="003E6553"/>
    <w:rsid w:val="0091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2134"/>
  <w15:chartTrackingRefBased/>
  <w15:docId w15:val="{4D650003-04AD-448E-B445-BABA5227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3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303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30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841FEC38.dotm</Template>
  <TotalTime>16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Jamie-Lee</dc:creator>
  <cp:keywords/>
  <dc:description/>
  <cp:lastModifiedBy>Thompson, Jamie-Lee</cp:lastModifiedBy>
  <cp:revision>1</cp:revision>
  <dcterms:created xsi:type="dcterms:W3CDTF">2019-01-29T15:05:00Z</dcterms:created>
  <dcterms:modified xsi:type="dcterms:W3CDTF">2019-01-29T15:21:00Z</dcterms:modified>
</cp:coreProperties>
</file>